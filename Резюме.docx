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D5" w:rsidRDefault="00E1544D">
      <w:pPr>
        <w:pStyle w:val="afa"/>
        <w:rPr>
          <w:b w:val="0"/>
          <w:sz w:val="66"/>
          <w:szCs w:val="66"/>
        </w:rPr>
      </w:pPr>
      <w:r w:rsidRPr="00EB17D5">
        <w:rPr>
          <w:b w:val="0"/>
          <w:sz w:val="66"/>
          <w:szCs w:val="66"/>
        </w:rPr>
        <w:t xml:space="preserve">Бирюкова </w:t>
      </w:r>
    </w:p>
    <w:p w:rsidR="00793F90" w:rsidRPr="00EB17D5" w:rsidRDefault="00EB17D5">
      <w:pPr>
        <w:pStyle w:val="afa"/>
        <w:rPr>
          <w:b w:val="0"/>
          <w:sz w:val="66"/>
          <w:szCs w:val="66"/>
        </w:rPr>
      </w:pPr>
      <w:r>
        <w:rPr>
          <w:b w:val="0"/>
          <w:sz w:val="66"/>
          <w:szCs w:val="66"/>
        </w:rPr>
        <w:t>Ангелина леонидовна</w:t>
      </w:r>
    </w:p>
    <w:p w:rsidR="00EF3CDA" w:rsidRDefault="00EF3CDA">
      <w:pPr>
        <w:pStyle w:val="a5"/>
        <w:sectPr w:rsidR="00EF3CDA">
          <w:headerReference w:type="default" r:id="rId8"/>
          <w:footerReference w:type="default" r:id="rId9"/>
          <w:headerReference w:type="first" r:id="rId10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A364C9" w:rsidRDefault="00A364C9" w:rsidP="00297C5F">
      <w:pPr>
        <w:pStyle w:val="a5"/>
        <w:spacing w:line="276" w:lineRule="auto"/>
      </w:pPr>
      <w:r w:rsidRPr="006F0F5F">
        <w:rPr>
          <w:b/>
        </w:rPr>
        <w:t>Адрес:</w:t>
      </w:r>
      <w:r>
        <w:t xml:space="preserve"> Московская обл., Одинцовский р-н, пос.</w:t>
      </w:r>
      <w:r w:rsidR="00E602BD">
        <w:rPr>
          <w:lang w:val="en-US"/>
        </w:rPr>
        <w:t xml:space="preserve">                </w:t>
      </w:r>
      <w:r>
        <w:t xml:space="preserve"> </w:t>
      </w:r>
      <w:proofErr w:type="spellStart"/>
      <w:r>
        <w:t>ВНИИССОК</w:t>
      </w:r>
      <w:proofErr w:type="spellEnd"/>
      <w:r>
        <w:t>, ул. Д.Давыдова, д.1</w:t>
      </w:r>
    </w:p>
    <w:p w:rsidR="00F67F35" w:rsidRDefault="00A364C9" w:rsidP="00F67F35">
      <w:pPr>
        <w:pStyle w:val="a5"/>
        <w:ind w:left="1"/>
      </w:pPr>
      <w:r w:rsidRPr="006F0F5F">
        <w:rPr>
          <w:b/>
        </w:rPr>
        <w:t xml:space="preserve">Номер телефона: </w:t>
      </w:r>
      <w:r>
        <w:t>+7 (910) 271-30-04</w:t>
      </w:r>
    </w:p>
    <w:p w:rsidR="00A364C9" w:rsidRPr="00F67F35" w:rsidRDefault="00A364C9" w:rsidP="00F67F35">
      <w:pPr>
        <w:pStyle w:val="a5"/>
        <w:ind w:left="1"/>
      </w:pPr>
      <w:r w:rsidRPr="006F0F5F">
        <w:rPr>
          <w:b/>
        </w:rPr>
        <w:t>Электронная почта:</w:t>
      </w:r>
      <w:r>
        <w:t xml:space="preserve"> </w:t>
      </w:r>
      <w:r w:rsidR="006F1F53">
        <w:rPr>
          <w:lang w:val="en-US"/>
        </w:rPr>
        <w:t>albiryukova@edu.hse.ru</w:t>
      </w:r>
    </w:p>
    <w:p w:rsidR="00EF3CDA" w:rsidRDefault="00EF3CDA">
      <w:pPr>
        <w:pStyle w:val="1"/>
        <w:sectPr w:rsidR="00EF3CDA" w:rsidSect="008A3BFE">
          <w:type w:val="continuous"/>
          <w:pgSz w:w="11907" w:h="16839" w:code="9"/>
          <w:pgMar w:top="1134" w:right="850" w:bottom="1134" w:left="1701" w:header="720" w:footer="1080" w:gutter="0"/>
          <w:cols w:space="708"/>
          <w:titlePg/>
          <w:docGrid w:linePitch="360"/>
        </w:sectPr>
      </w:pPr>
    </w:p>
    <w:p w:rsidR="00793F90" w:rsidRDefault="00F67F35">
      <w:pPr>
        <w:pStyle w:val="1"/>
      </w:pPr>
      <w:r>
        <w:t>Образование</w:t>
      </w:r>
    </w:p>
    <w:p w:rsidR="008A3BFE" w:rsidRDefault="008A3BFE">
      <w:pPr>
        <w:rPr>
          <w:b/>
        </w:rPr>
        <w:sectPr w:rsidR="008A3BFE" w:rsidSect="00EF3CDA">
          <w:type w:val="continuous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A0189E" w:rsidRDefault="00187990">
      <w:r w:rsidRPr="005A2624">
        <w:rPr>
          <w:b/>
        </w:rPr>
        <w:t>2006-2017</w:t>
      </w:r>
      <w:r w:rsidR="00A0189E">
        <w:rPr>
          <w:b/>
        </w:rPr>
        <w:t xml:space="preserve"> —                                                                    </w:t>
      </w:r>
      <w:r w:rsidR="00A1507E">
        <w:rPr>
          <w:b/>
        </w:rPr>
        <w:t xml:space="preserve"> </w:t>
      </w:r>
      <w:r w:rsidR="00A0189E">
        <w:t xml:space="preserve">    </w:t>
      </w:r>
      <w:r>
        <w:t xml:space="preserve"> </w:t>
      </w:r>
      <w:r w:rsidR="00A0189E">
        <w:t xml:space="preserve">                               </w:t>
      </w:r>
    </w:p>
    <w:p w:rsidR="00A0189E" w:rsidRDefault="00A0189E"/>
    <w:p w:rsidR="005A2624" w:rsidRDefault="00D1130E">
      <w:r>
        <w:t>МБОУ</w:t>
      </w:r>
      <w:r w:rsidR="005A2624">
        <w:t xml:space="preserve"> «Средняя общеобразовательная школа с углублённым изучением отдельных предметов №38»</w:t>
      </w:r>
      <w:r w:rsidR="00DB1473">
        <w:t xml:space="preserve">. </w:t>
      </w:r>
    </w:p>
    <w:p w:rsidR="003C0077" w:rsidRDefault="003C0077" w:rsidP="00DB1473">
      <w:pPr>
        <w:rPr>
          <w:b/>
        </w:rPr>
        <w:sectPr w:rsidR="003C0077" w:rsidSect="00A0189E">
          <w:type w:val="continuous"/>
          <w:pgSz w:w="11907" w:h="16839" w:code="9"/>
          <w:pgMar w:top="1296" w:right="1368" w:bottom="1440" w:left="1368" w:header="720" w:footer="1080" w:gutter="0"/>
          <w:cols w:num="2" w:space="720" w:equalWidth="0">
            <w:col w:w="2585" w:space="708"/>
            <w:col w:w="5878"/>
          </w:cols>
          <w:titlePg/>
          <w:docGrid w:linePitch="360"/>
        </w:sectPr>
      </w:pPr>
    </w:p>
    <w:p w:rsidR="00106EB2" w:rsidRDefault="005A2624" w:rsidP="00DB1473">
      <w:pPr>
        <w:rPr>
          <w:b/>
        </w:rPr>
      </w:pPr>
      <w:r w:rsidRPr="005A2624">
        <w:rPr>
          <w:b/>
        </w:rPr>
        <w:t>2017-</w:t>
      </w:r>
      <w:r w:rsidR="00374137">
        <w:rPr>
          <w:b/>
        </w:rPr>
        <w:t>…</w:t>
      </w:r>
      <w:r w:rsidR="00410036">
        <w:rPr>
          <w:b/>
        </w:rPr>
        <w:t xml:space="preserve"> </w:t>
      </w:r>
      <w:r w:rsidR="00A1507E" w:rsidRPr="00106EB2">
        <w:rPr>
          <w:b/>
        </w:rPr>
        <w:t>—</w:t>
      </w:r>
      <w:r w:rsidR="00A1507E">
        <w:rPr>
          <w:b/>
        </w:rPr>
        <w:t xml:space="preserve"> </w:t>
      </w:r>
    </w:p>
    <w:p w:rsidR="008A3BFE" w:rsidRDefault="00410036" w:rsidP="00DB1473">
      <w:pPr>
        <w:sectPr w:rsidR="008A3BFE" w:rsidSect="00106EB2">
          <w:type w:val="continuous"/>
          <w:pgSz w:w="11907" w:h="16839" w:code="9"/>
          <w:pgMar w:top="1296" w:right="1368" w:bottom="1440" w:left="1368" w:header="720" w:footer="1080" w:gutter="0"/>
          <w:cols w:num="2" w:space="720" w:equalWidth="0">
            <w:col w:w="2585" w:space="708"/>
            <w:col w:w="5878"/>
          </w:cols>
          <w:titlePg/>
          <w:docGrid w:linePitch="360"/>
        </w:sectPr>
      </w:pPr>
      <w:r>
        <w:t>Федеральное государственное автономное образовательное учреждение высшего образования «Национальный исследовательский униве</w:t>
      </w:r>
      <w:r w:rsidR="006F0F5F">
        <w:t>рситет «Высшая школа экономики»</w:t>
      </w:r>
      <w:r w:rsidR="00DB1473">
        <w:t xml:space="preserve">. </w:t>
      </w:r>
    </w:p>
    <w:p w:rsidR="00106EB2" w:rsidRDefault="00106EB2">
      <w:pPr>
        <w:pStyle w:val="1"/>
        <w:sectPr w:rsidR="00106EB2" w:rsidSect="00EF3CDA">
          <w:type w:val="continuous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793F90" w:rsidRDefault="00AD08C0">
      <w:pPr>
        <w:pStyle w:val="1"/>
      </w:pPr>
      <w:r>
        <w:t>Владение иностранными языками</w:t>
      </w:r>
    </w:p>
    <w:p w:rsidR="00793F90" w:rsidRDefault="003477B5" w:rsidP="003477B5">
      <w:pPr>
        <w:rPr>
          <w:lang w:val="en-US"/>
        </w:rPr>
      </w:pPr>
      <w:r>
        <w:t xml:space="preserve">Английский язык — </w:t>
      </w:r>
      <w:r w:rsidR="003F1895">
        <w:rPr>
          <w:lang w:val="en-US"/>
        </w:rPr>
        <w:t>First Certificate in English Level B2 (2017)</w:t>
      </w:r>
    </w:p>
    <w:p w:rsidR="003F1895" w:rsidRDefault="003F1895" w:rsidP="003477B5">
      <w:pPr>
        <w:rPr>
          <w:lang w:val="en-US"/>
        </w:rPr>
      </w:pPr>
      <w:r>
        <w:t xml:space="preserve">Китайский язык — </w:t>
      </w:r>
      <w:r>
        <w:rPr>
          <w:lang w:val="en-US"/>
        </w:rPr>
        <w:t>HSK Level 2 (2016)</w:t>
      </w:r>
    </w:p>
    <w:p w:rsidR="00E10EC3" w:rsidRPr="003F1895" w:rsidRDefault="00E10EC3" w:rsidP="003477B5"/>
    <w:p w:rsidR="00793F90" w:rsidRDefault="00432649">
      <w:pPr>
        <w:pStyle w:val="1"/>
      </w:pPr>
      <w:r>
        <w:t>Достижения</w:t>
      </w:r>
    </w:p>
    <w:p w:rsidR="00793F90" w:rsidRDefault="00432649">
      <w:r>
        <w:t>Аттестат об окончании школы с отличием (2017 год)</w:t>
      </w:r>
      <w:r w:rsidR="00DB1473">
        <w:t xml:space="preserve">. </w:t>
      </w:r>
    </w:p>
    <w:p w:rsidR="00106EB2" w:rsidRDefault="00106EB2"/>
    <w:p w:rsidR="00793F90" w:rsidRDefault="003D236B">
      <w:pPr>
        <w:pStyle w:val="1"/>
      </w:pPr>
      <w:r>
        <w:t>Профессиональные навЫки</w:t>
      </w:r>
      <w:r w:rsidR="00915DB3">
        <w:t xml:space="preserve"> и личные качества</w:t>
      </w:r>
    </w:p>
    <w:p w:rsidR="00E06225" w:rsidRDefault="00E06225" w:rsidP="00E10EC3">
      <w:pPr>
        <w:pStyle w:val="a"/>
        <w:numPr>
          <w:ilvl w:val="0"/>
          <w:numId w:val="0"/>
        </w:numPr>
        <w:ind w:left="216" w:hanging="216"/>
        <w:sectPr w:rsidR="00E06225" w:rsidSect="00EF3CDA">
          <w:type w:val="continuous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E06225" w:rsidRDefault="001233AC" w:rsidP="00E10EC3">
      <w:pPr>
        <w:pStyle w:val="a"/>
        <w:numPr>
          <w:ilvl w:val="0"/>
          <w:numId w:val="0"/>
        </w:numPr>
      </w:pPr>
      <w:r>
        <w:t>Я ум</w:t>
      </w:r>
      <w:r w:rsidR="00B14758">
        <w:t>ею</w:t>
      </w:r>
      <w:r w:rsidR="00526846">
        <w:t xml:space="preserve"> работать в команде и быстро находить общий язык с новыми знакомыми, </w:t>
      </w:r>
      <w:r>
        <w:t>обладаю высокой стрессоустойчивостью, принимаю</w:t>
      </w:r>
      <w:r w:rsidR="009316D2">
        <w:t xml:space="preserve"> наиболее рациональные</w:t>
      </w:r>
      <w:r w:rsidR="00526846">
        <w:t xml:space="preserve"> </w:t>
      </w:r>
      <w:r w:rsidR="009316D2">
        <w:t>решения,</w:t>
      </w:r>
      <w:r>
        <w:t xml:space="preserve"> быстро</w:t>
      </w:r>
      <w:r w:rsidR="00526846">
        <w:t xml:space="preserve"> </w:t>
      </w:r>
      <w:r>
        <w:t>обучаюсь</w:t>
      </w:r>
      <w:r w:rsidR="00B14758">
        <w:t xml:space="preserve"> всему новому</w:t>
      </w:r>
      <w:r>
        <w:t xml:space="preserve">, </w:t>
      </w:r>
      <w:r w:rsidR="00B14758">
        <w:t>имею большой творческий</w:t>
      </w:r>
      <w:bookmarkStart w:id="0" w:name="_GoBack"/>
      <w:bookmarkEnd w:id="0"/>
      <w:r w:rsidR="00B14758">
        <w:t xml:space="preserve"> потенциал. </w:t>
      </w:r>
      <w:r w:rsidR="00E06225">
        <w:t>У меня хорошие знания в области истории искусства, современного кинематографа и русской классической литературы. В свободное время я играю в шахматы</w:t>
      </w:r>
      <w:r w:rsidR="00DB1473">
        <w:t xml:space="preserve"> и занимаюсь плаванием</w:t>
      </w:r>
      <w:r w:rsidR="00E06225">
        <w:t xml:space="preserve">. </w:t>
      </w:r>
    </w:p>
    <w:p w:rsidR="00E06225" w:rsidRDefault="00E06225" w:rsidP="00526846">
      <w:pPr>
        <w:pStyle w:val="a"/>
        <w:numPr>
          <w:ilvl w:val="0"/>
          <w:numId w:val="0"/>
        </w:numPr>
        <w:ind w:left="216"/>
        <w:sectPr w:rsidR="00E06225" w:rsidSect="00106EB2">
          <w:type w:val="continuous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1233AC" w:rsidRDefault="001233AC" w:rsidP="00526846">
      <w:pPr>
        <w:pStyle w:val="a"/>
        <w:numPr>
          <w:ilvl w:val="0"/>
          <w:numId w:val="0"/>
        </w:numPr>
        <w:ind w:left="216"/>
      </w:pPr>
    </w:p>
    <w:sectPr w:rsidR="001233AC" w:rsidSect="00EF3CDA">
      <w:type w:val="continuous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44D" w:rsidRDefault="00E1544D">
      <w:r>
        <w:separator/>
      </w:r>
    </w:p>
  </w:endnote>
  <w:endnote w:type="continuationSeparator" w:id="0">
    <w:p w:rsidR="00E1544D" w:rsidRDefault="00E1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67733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44D" w:rsidRDefault="00E1544D">
      <w:r>
        <w:separator/>
      </w:r>
    </w:p>
  </w:footnote>
  <w:footnote w:type="continuationSeparator" w:id="0">
    <w:p w:rsidR="00E1544D" w:rsidRDefault="00E15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9AF2E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&#13;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attachedTemplate r:id="rId1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4D"/>
    <w:rsid w:val="00031CBD"/>
    <w:rsid w:val="00106EB2"/>
    <w:rsid w:val="001233AC"/>
    <w:rsid w:val="00187990"/>
    <w:rsid w:val="00226730"/>
    <w:rsid w:val="00297C5F"/>
    <w:rsid w:val="002A26D6"/>
    <w:rsid w:val="003477B5"/>
    <w:rsid w:val="00374137"/>
    <w:rsid w:val="003C0077"/>
    <w:rsid w:val="003C2CA8"/>
    <w:rsid w:val="003D236B"/>
    <w:rsid w:val="003F1895"/>
    <w:rsid w:val="00410036"/>
    <w:rsid w:val="00432649"/>
    <w:rsid w:val="00526846"/>
    <w:rsid w:val="00585E75"/>
    <w:rsid w:val="005A2624"/>
    <w:rsid w:val="0067733F"/>
    <w:rsid w:val="006C7CB4"/>
    <w:rsid w:val="006F0F5F"/>
    <w:rsid w:val="006F1F53"/>
    <w:rsid w:val="00793F90"/>
    <w:rsid w:val="007E03A0"/>
    <w:rsid w:val="008071D8"/>
    <w:rsid w:val="00874750"/>
    <w:rsid w:val="008A3BFE"/>
    <w:rsid w:val="00911242"/>
    <w:rsid w:val="00915DB3"/>
    <w:rsid w:val="009316D2"/>
    <w:rsid w:val="00A0189E"/>
    <w:rsid w:val="00A1507E"/>
    <w:rsid w:val="00A230C7"/>
    <w:rsid w:val="00A27E51"/>
    <w:rsid w:val="00A364C9"/>
    <w:rsid w:val="00AD08C0"/>
    <w:rsid w:val="00B14758"/>
    <w:rsid w:val="00B746E2"/>
    <w:rsid w:val="00CB6487"/>
    <w:rsid w:val="00D1130E"/>
    <w:rsid w:val="00DB1473"/>
    <w:rsid w:val="00E06225"/>
    <w:rsid w:val="00E10EC3"/>
    <w:rsid w:val="00E1544D"/>
    <w:rsid w:val="00E602BD"/>
    <w:rsid w:val="00EB17D5"/>
    <w:rsid w:val="00EE5A27"/>
    <w:rsid w:val="00EF3CDA"/>
    <w:rsid w:val="00F6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6CD2206-D599-4344-A870-8304BA2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E61928B-4899-BF40-A7F0-413AEF3E84E5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6042-F23C-B74C-9A88-020818436E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%7b0E61928B-4899-BF40-A7F0-413AEF3E84E5%7dtf16392110.dotx</Template>
  <TotalTime>6</TotalTime>
  <Pages>1</Pages>
  <Words>156</Words>
  <Characters>1066</Characters>
  <Application>Microsoft Office Word</Application>
  <DocSecurity>0</DocSecurity>
  <Lines>29</Lines>
  <Paragraphs>21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Бирюкова Ангелина Леонидовна</dc:creator>
  <cp:keywords/>
  <dc:description/>
  <cp:lastModifiedBy>Бирюкова Ангелина Леонидовна</cp:lastModifiedBy>
  <cp:revision>2</cp:revision>
  <dcterms:created xsi:type="dcterms:W3CDTF">2018-02-02T20:41:00Z</dcterms:created>
  <dcterms:modified xsi:type="dcterms:W3CDTF">2018-02-02T20:41:00Z</dcterms:modified>
</cp:coreProperties>
</file>